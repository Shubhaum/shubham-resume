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70A65C" w14:textId="77777777" w:rsidR="00FD0554" w:rsidRDefault="008461DF">
      <w:pPr>
        <w:pStyle w:val="ContactInfo"/>
      </w:pPr>
      <w:r>
        <w:t>Shubham_sharma@live.com</w:t>
      </w:r>
    </w:p>
    <w:p w14:paraId="2BAB039F" w14:textId="77777777" w:rsidR="00FD0554" w:rsidRDefault="008461DF">
      <w:pPr>
        <w:pStyle w:val="ContactInfo"/>
      </w:pPr>
      <w:r>
        <w:t>+91 7597525139</w:t>
      </w:r>
    </w:p>
    <w:p w14:paraId="5AB6A953" w14:textId="77777777" w:rsidR="005D6843" w:rsidRDefault="005D6843">
      <w:pPr>
        <w:pStyle w:val="ContactInfo"/>
      </w:pPr>
      <w:proofErr w:type="spellStart"/>
      <w:r>
        <w:t>Manglam’s</w:t>
      </w:r>
      <w:proofErr w:type="spellEnd"/>
      <w:r>
        <w:t xml:space="preserve"> Ananda, </w:t>
      </w:r>
    </w:p>
    <w:p w14:paraId="2C8AC8B1" w14:textId="77777777" w:rsidR="005D6843" w:rsidRDefault="005D6843">
      <w:pPr>
        <w:pStyle w:val="ContactInfo"/>
      </w:pPr>
      <w:r>
        <w:t>Jaipur, 302017</w:t>
      </w:r>
    </w:p>
    <w:p w14:paraId="63420B96" w14:textId="77777777" w:rsidR="00FD0554" w:rsidRDefault="008461DF">
      <w:pPr>
        <w:pStyle w:val="Name"/>
      </w:pPr>
      <w:r>
        <w:t>shubham sharma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Caption w:val="Resume layout table"/>
      </w:tblPr>
      <w:tblGrid>
        <w:gridCol w:w="2250"/>
        <w:gridCol w:w="7830"/>
      </w:tblGrid>
      <w:tr w:rsidR="008461DF" w14:paraId="5A35EDB4" w14:textId="77777777">
        <w:tc>
          <w:tcPr>
            <w:tcW w:w="2250" w:type="dxa"/>
            <w:tcMar>
              <w:right w:w="475" w:type="dxa"/>
            </w:tcMar>
          </w:tcPr>
          <w:p w14:paraId="77C358CC" w14:textId="77777777" w:rsidR="008461DF" w:rsidRDefault="008461DF" w:rsidP="008461DF">
            <w:pPr>
              <w:pStyle w:val="Heading1"/>
              <w:outlineLvl w:val="0"/>
            </w:pPr>
            <w:r>
              <w:t>Objective</w:t>
            </w:r>
          </w:p>
        </w:tc>
        <w:tc>
          <w:tcPr>
            <w:tcW w:w="7830" w:type="dxa"/>
          </w:tcPr>
          <w:p w14:paraId="1C328C1D" w14:textId="77777777" w:rsidR="008461DF" w:rsidRDefault="008461DF" w:rsidP="005D6843">
            <w:pPr>
              <w:pStyle w:val="ResumeText"/>
              <w:ind w:left="180"/>
            </w:pPr>
            <w:r w:rsidRPr="008461DF">
              <w:rPr>
                <w:kern w:val="0"/>
                <w:lang w:eastAsia="en-US"/>
              </w:rPr>
              <w:t xml:space="preserve">To obtain a challenging position in the </w:t>
            </w:r>
            <w:r>
              <w:rPr>
                <w:kern w:val="0"/>
                <w:lang w:eastAsia="en-US"/>
              </w:rPr>
              <w:t xml:space="preserve">IT </w:t>
            </w:r>
            <w:r w:rsidRPr="008461DF">
              <w:rPr>
                <w:kern w:val="0"/>
                <w:lang w:eastAsia="en-US"/>
              </w:rPr>
              <w:t xml:space="preserve">industry by using my technical and problem solving ability and by updating knowledge in the design and development of </w:t>
            </w:r>
            <w:r>
              <w:rPr>
                <w:kern w:val="0"/>
                <w:lang w:eastAsia="en-US"/>
              </w:rPr>
              <w:t>cloud</w:t>
            </w:r>
            <w:r w:rsidRPr="008461DF">
              <w:rPr>
                <w:kern w:val="0"/>
                <w:lang w:eastAsia="en-US"/>
              </w:rPr>
              <w:t xml:space="preserve"> systems.</w:t>
            </w:r>
          </w:p>
        </w:tc>
      </w:tr>
      <w:tr w:rsidR="008461DF" w14:paraId="6B0BD0AB" w14:textId="77777777">
        <w:tc>
          <w:tcPr>
            <w:tcW w:w="2250" w:type="dxa"/>
            <w:tcMar>
              <w:right w:w="475" w:type="dxa"/>
            </w:tcMar>
          </w:tcPr>
          <w:p w14:paraId="61ED02EE" w14:textId="77777777" w:rsidR="008461DF" w:rsidRDefault="008461DF" w:rsidP="008461DF">
            <w:pPr>
              <w:pStyle w:val="Heading1"/>
              <w:outlineLvl w:val="0"/>
            </w:pPr>
            <w:r w:rsidRPr="008461DF">
              <w:t>Technical Skillset</w:t>
            </w:r>
          </w:p>
        </w:tc>
        <w:tc>
          <w:tcPr>
            <w:tcW w:w="7830" w:type="dxa"/>
          </w:tcPr>
          <w:p w14:paraId="5C965DEB" w14:textId="77777777" w:rsidR="008461DF" w:rsidRPr="005D6843" w:rsidRDefault="008461DF" w:rsidP="005D6843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5D6843">
              <w:rPr>
                <w:b/>
                <w:bCs/>
              </w:rPr>
              <w:t>Salesforce Technologies</w:t>
            </w:r>
            <w:r w:rsidR="008C3CE5" w:rsidRPr="005D6843">
              <w:rPr>
                <w:b/>
                <w:bCs/>
              </w:rPr>
              <w:t xml:space="preserve">: </w:t>
            </w:r>
            <w:r w:rsidR="008C3CE5" w:rsidRPr="005D6843">
              <w:t>Aura, LWC,</w:t>
            </w:r>
            <w:r w:rsidRPr="005D6843">
              <w:t xml:space="preserve"> Apex Triggers, Apex Classes, SOQL, SOSL, Visual Force</w:t>
            </w:r>
            <w:r w:rsidR="008C3CE5" w:rsidRPr="005D6843">
              <w:t xml:space="preserve"> Pages, </w:t>
            </w:r>
            <w:r w:rsidRPr="005D6843">
              <w:t>Workflow &amp; Approvals, Dashboards,</w:t>
            </w:r>
            <w:r w:rsidR="008C3CE5" w:rsidRPr="005D6843">
              <w:t xml:space="preserve"> </w:t>
            </w:r>
            <w:r w:rsidRPr="005D6843">
              <w:t>Reports, Analytic Snapshots, Custom Objects.</w:t>
            </w:r>
          </w:p>
          <w:p w14:paraId="0F9DEB12" w14:textId="77777777" w:rsidR="008461DF" w:rsidRPr="005D6843" w:rsidRDefault="008461DF" w:rsidP="005D6843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5D6843">
              <w:rPr>
                <w:b/>
                <w:bCs/>
              </w:rPr>
              <w:t>Languages</w:t>
            </w:r>
            <w:r w:rsidR="008C3CE5" w:rsidRPr="005D6843">
              <w:rPr>
                <w:b/>
                <w:bCs/>
              </w:rPr>
              <w:t>:</w:t>
            </w:r>
            <w:r w:rsidRPr="005D6843">
              <w:t xml:space="preserve"> JAVA, Apex</w:t>
            </w:r>
            <w:r w:rsidR="00107840">
              <w:t>.</w:t>
            </w:r>
          </w:p>
          <w:p w14:paraId="384FDE31" w14:textId="77777777" w:rsidR="008461DF" w:rsidRPr="005D6843" w:rsidRDefault="008461DF" w:rsidP="005D6843">
            <w:pPr>
              <w:pStyle w:val="ListParagraph"/>
              <w:numPr>
                <w:ilvl w:val="0"/>
                <w:numId w:val="6"/>
              </w:numPr>
              <w:ind w:left="180" w:hanging="180"/>
            </w:pPr>
            <w:r w:rsidRPr="005D6843">
              <w:rPr>
                <w:b/>
                <w:bCs/>
              </w:rPr>
              <w:t>Web Technologies</w:t>
            </w:r>
            <w:r w:rsidR="008C3CE5" w:rsidRPr="005D6843">
              <w:rPr>
                <w:b/>
                <w:bCs/>
              </w:rPr>
              <w:t>:</w:t>
            </w:r>
            <w:r w:rsidRPr="005D6843">
              <w:rPr>
                <w:b/>
                <w:bCs/>
              </w:rPr>
              <w:t xml:space="preserve"> </w:t>
            </w:r>
            <w:r w:rsidRPr="005D6843">
              <w:t>HTML, CSS, JavaScript.</w:t>
            </w:r>
          </w:p>
        </w:tc>
      </w:tr>
      <w:tr w:rsidR="008461DF" w14:paraId="4D347C05" w14:textId="77777777">
        <w:tc>
          <w:tcPr>
            <w:tcW w:w="2250" w:type="dxa"/>
            <w:tcMar>
              <w:right w:w="475" w:type="dxa"/>
            </w:tcMar>
          </w:tcPr>
          <w:p w14:paraId="3F512C47" w14:textId="77777777" w:rsidR="008461DF" w:rsidRDefault="008461DF" w:rsidP="008461DF">
            <w:pPr>
              <w:pStyle w:val="Heading1"/>
              <w:outlineLvl w:val="0"/>
            </w:pPr>
          </w:p>
        </w:tc>
        <w:tc>
          <w:tcPr>
            <w:tcW w:w="7830" w:type="dxa"/>
          </w:tcPr>
          <w:p w14:paraId="281C78E2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Having</w:t>
            </w:r>
            <w:r w:rsidR="00B50D24">
              <w:t xml:space="preserve"> 7 years of IT experience with 4</w:t>
            </w:r>
            <w:r w:rsidRPr="008461DF">
              <w:t>+ years of experience on Salesforce.com CRM.</w:t>
            </w:r>
          </w:p>
          <w:p w14:paraId="67564ED1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Possess comprehensive understanding on SFDC full life cycle and Waterfall model.</w:t>
            </w:r>
          </w:p>
          <w:p w14:paraId="751A8429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Administration, Configuration, Implementation and support experie</w:t>
            </w:r>
            <w:r w:rsidR="00107840">
              <w:t>nce on Salesforce.com</w:t>
            </w:r>
            <w:r w:rsidRPr="008461DF">
              <w:t>.</w:t>
            </w:r>
          </w:p>
          <w:p w14:paraId="154D09BD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Experience working with Force.com IDE in design and development of Custom Application for Complex Business Processes in both Sales and Service Cloud Modules.</w:t>
            </w:r>
          </w:p>
          <w:p w14:paraId="477B606A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Extensive knowledge of Salesforce.com implementation cycle in Sales, Marketing, Service and support modules.</w:t>
            </w:r>
          </w:p>
          <w:p w14:paraId="632EAAA8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Skilled in customizing standard objects and develop Custom objects, Page-Layouts, and Record-types to distinguish between various requirements.</w:t>
            </w:r>
          </w:p>
          <w:p w14:paraId="1055DB4E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Knowledge in Salesforce.com SFA, Force.com Apex Classes, and Apex triggers, Designing Visual force Pages, Components and Controllers considering the Governor Limits.</w:t>
            </w:r>
          </w:p>
          <w:p w14:paraId="48CB04DF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Good Understanding and Knowledge in designing Report, Dashboards, and Analytic Snapshots.</w:t>
            </w:r>
          </w:p>
          <w:p w14:paraId="2F86A811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Experience in implementing the Master-Detail, Look-up, Many-to-many and Hierarchical relationships and Automate the business Process using Workflow rules, Approval Process, Auto-Response Rules and Escalation Rules.</w:t>
            </w:r>
          </w:p>
          <w:p w14:paraId="5BEA71D6" w14:textId="77777777" w:rsidR="008461DF" w:rsidRPr="005D6843" w:rsidRDefault="008461DF" w:rsidP="005D6843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 xml:space="preserve">Expertise in controlling the data access across the Application using Field-level security and </w:t>
            </w:r>
            <w:r w:rsidRPr="005D6843">
              <w:t>Organization-wide Defaults, creating Profiles, Queues, Setting up Role Hierarchy, Company profile and writing the Sharing Rules as per the Requirements.</w:t>
            </w:r>
          </w:p>
          <w:p w14:paraId="4C1DFA87" w14:textId="77777777" w:rsidR="008461DF" w:rsidRPr="008461DF" w:rsidRDefault="008461DF" w:rsidP="008461DF">
            <w:pPr>
              <w:pStyle w:val="ListParagraph"/>
              <w:numPr>
                <w:ilvl w:val="0"/>
                <w:numId w:val="3"/>
              </w:numPr>
              <w:ind w:left="180" w:hanging="180"/>
            </w:pPr>
            <w:r w:rsidRPr="008461DF">
              <w:t>A very good team player with the ability to work independently, a competent, co-operative and result oriented IT consultant possessing excellent interpersonal, written and oral communicational skills</w:t>
            </w:r>
          </w:p>
          <w:p w14:paraId="3520FA70" w14:textId="77777777" w:rsidR="008461DF" w:rsidRPr="008461DF" w:rsidRDefault="008461DF" w:rsidP="008461DF">
            <w:pPr>
              <w:pStyle w:val="ResumeText"/>
              <w:rPr>
                <w:kern w:val="0"/>
                <w:lang w:eastAsia="en-US"/>
              </w:rPr>
            </w:pPr>
          </w:p>
        </w:tc>
      </w:tr>
      <w:tr w:rsidR="002A4434" w14:paraId="1E09ACBF" w14:textId="77777777">
        <w:tc>
          <w:tcPr>
            <w:tcW w:w="2250" w:type="dxa"/>
            <w:tcMar>
              <w:right w:w="475" w:type="dxa"/>
            </w:tcMar>
          </w:tcPr>
          <w:p w14:paraId="7186A3C8" w14:textId="77777777" w:rsidR="002A4434" w:rsidRDefault="002A4434" w:rsidP="002A4434">
            <w:pPr>
              <w:pStyle w:val="Heading1"/>
              <w:outlineLvl w:val="0"/>
            </w:pPr>
            <w:r>
              <w:t>Experience</w:t>
            </w:r>
          </w:p>
        </w:tc>
        <w:tc>
          <w:tcPr>
            <w:tcW w:w="7830" w:type="dxa"/>
          </w:tcPr>
          <w:p w14:paraId="554612EF" w14:textId="77777777" w:rsidR="002A4434" w:rsidRDefault="00107840" w:rsidP="002A4434">
            <w:pPr>
              <w:pStyle w:val="Heading2"/>
              <w:outlineLvl w:val="1"/>
            </w:pPr>
            <w:r w:rsidRPr="00107840">
              <w:t>LTECH SOLUTIONS PRIVATE LIMITED</w:t>
            </w:r>
            <w:r>
              <w:t>, Bangalore</w:t>
            </w:r>
          </w:p>
          <w:p w14:paraId="7C514E96" w14:textId="77777777" w:rsidR="002A4434" w:rsidRDefault="00107840" w:rsidP="002A4434">
            <w:pPr>
              <w:pStyle w:val="ResumeText"/>
            </w:pPr>
            <w:r>
              <w:t>Feb 2020 – Till Now</w:t>
            </w:r>
          </w:p>
          <w:p w14:paraId="5640C2AF" w14:textId="77777777" w:rsidR="002A4434" w:rsidRDefault="00107840" w:rsidP="002A4434">
            <w:r>
              <w:t>Salesforce Developer</w:t>
            </w:r>
          </w:p>
          <w:p w14:paraId="0D798686" w14:textId="77777777" w:rsidR="00107840" w:rsidRDefault="00107840" w:rsidP="002A4434">
            <w:pPr>
              <w:pStyle w:val="Heading2"/>
              <w:outlineLvl w:val="1"/>
            </w:pPr>
          </w:p>
          <w:p w14:paraId="0A2A7915" w14:textId="77777777" w:rsidR="002A4434" w:rsidRDefault="002A4434" w:rsidP="002A4434">
            <w:pPr>
              <w:pStyle w:val="Heading2"/>
              <w:outlineLvl w:val="1"/>
            </w:pPr>
            <w:r>
              <w:t>Dotsqaures, Jaipur</w:t>
            </w:r>
          </w:p>
          <w:p w14:paraId="1A73C929" w14:textId="77777777" w:rsidR="002A4434" w:rsidRDefault="002A4434" w:rsidP="002A4434">
            <w:pPr>
              <w:pStyle w:val="ResumeText"/>
            </w:pPr>
            <w:r>
              <w:t>July 2017 – December 2019</w:t>
            </w:r>
          </w:p>
          <w:p w14:paraId="66F8FC04" w14:textId="77777777" w:rsidR="002A4434" w:rsidRDefault="002A4434" w:rsidP="002A4434">
            <w:r>
              <w:t>Salesforce Developer</w:t>
            </w:r>
          </w:p>
          <w:p w14:paraId="78E90249" w14:textId="77777777" w:rsidR="002A4434" w:rsidRDefault="002A4434" w:rsidP="002A4434"/>
        </w:tc>
      </w:tr>
      <w:tr w:rsidR="008461DF" w14:paraId="37FCB18E" w14:textId="77777777">
        <w:tc>
          <w:tcPr>
            <w:tcW w:w="2250" w:type="dxa"/>
            <w:tcMar>
              <w:right w:w="475" w:type="dxa"/>
            </w:tcMar>
          </w:tcPr>
          <w:p w14:paraId="7434E989" w14:textId="77777777" w:rsidR="008461DF" w:rsidRDefault="00E43B49" w:rsidP="008461DF">
            <w:pPr>
              <w:pStyle w:val="Heading1"/>
              <w:outlineLvl w:val="0"/>
            </w:pPr>
            <w:r>
              <w:lastRenderedPageBreak/>
              <w:t>Certifications</w:t>
            </w:r>
          </w:p>
        </w:tc>
        <w:tc>
          <w:tcPr>
            <w:tcW w:w="7830" w:type="dxa"/>
          </w:tcPr>
          <w:p w14:paraId="2CF017EB" w14:textId="77777777" w:rsidR="00E43B49" w:rsidRPr="005D6843" w:rsidRDefault="00E43B49" w:rsidP="005D6843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5D6843">
              <w:t>Salesforce Certified Platform Developer I (ID 2762983)</w:t>
            </w:r>
          </w:p>
          <w:p w14:paraId="11D2629F" w14:textId="77777777" w:rsidR="00E43B49" w:rsidRPr="005D6843" w:rsidRDefault="00E43B49" w:rsidP="005D6843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5D6843">
              <w:t xml:space="preserve">Salesforce Certified Administrator (SCA) </w:t>
            </w:r>
          </w:p>
          <w:p w14:paraId="4F1E35D8" w14:textId="77777777" w:rsidR="00E43B49" w:rsidRPr="005D6843" w:rsidRDefault="00E43B49" w:rsidP="005D6843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5D6843">
              <w:t>Ranger Badge in Trailhead ( ID shubhamsharma1431994)</w:t>
            </w:r>
          </w:p>
          <w:p w14:paraId="55046F44" w14:textId="77777777" w:rsidR="00E43B49" w:rsidRPr="005D6843" w:rsidRDefault="00E43B49" w:rsidP="005D6843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5D6843">
              <w:t xml:space="preserve">Machine Learning A-Z™: Hands-On Python &amp; R In Data Science </w:t>
            </w:r>
          </w:p>
          <w:p w14:paraId="262D6EB4" w14:textId="77777777" w:rsidR="008461DF" w:rsidRPr="005D6843" w:rsidRDefault="00E43B49" w:rsidP="005D6843">
            <w:pPr>
              <w:pStyle w:val="ListParagraph"/>
              <w:numPr>
                <w:ilvl w:val="0"/>
                <w:numId w:val="4"/>
              </w:numPr>
              <w:ind w:left="180" w:hanging="180"/>
            </w:pPr>
            <w:r w:rsidRPr="005D6843">
              <w:t>20+ more certificates</w:t>
            </w:r>
          </w:p>
        </w:tc>
      </w:tr>
      <w:tr w:rsidR="008461DF" w14:paraId="29045C23" w14:textId="77777777" w:rsidTr="00107840">
        <w:tc>
          <w:tcPr>
            <w:tcW w:w="2250" w:type="dxa"/>
            <w:tcMar>
              <w:right w:w="475" w:type="dxa"/>
            </w:tcMar>
          </w:tcPr>
          <w:p w14:paraId="743456F8" w14:textId="77777777" w:rsidR="008461DF" w:rsidRDefault="008461DF" w:rsidP="008461DF">
            <w:pPr>
              <w:pStyle w:val="Heading1"/>
              <w:outlineLvl w:val="0"/>
            </w:pPr>
            <w:r>
              <w:t>Education</w:t>
            </w: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14:paraId="16F965C0" w14:textId="77777777" w:rsidR="008461DF" w:rsidRDefault="002A4434" w:rsidP="008461DF">
            <w:pPr>
              <w:pStyle w:val="Heading2"/>
              <w:outlineLvl w:val="1"/>
            </w:pPr>
            <w:r>
              <w:t>B-tech in Computer Sc</w:t>
            </w:r>
            <w:proofErr w:type="gramStart"/>
            <w:r>
              <w:t>.(</w:t>
            </w:r>
            <w:proofErr w:type="gramEnd"/>
            <w:r>
              <w:t>2012-2016)</w:t>
            </w:r>
          </w:p>
          <w:p w14:paraId="78C141C0" w14:textId="77777777" w:rsidR="008461DF" w:rsidRDefault="002A4434" w:rsidP="002A4434">
            <w:pPr>
              <w:pStyle w:val="ResumeText"/>
            </w:pPr>
            <w:proofErr w:type="spellStart"/>
            <w:r>
              <w:t>Poornima</w:t>
            </w:r>
            <w:proofErr w:type="spellEnd"/>
            <w:r>
              <w:t xml:space="preserve"> College of Engineering,</w:t>
            </w:r>
            <w:r w:rsidR="00E43B49">
              <w:t xml:space="preserve"> RTU </w:t>
            </w:r>
          </w:p>
        </w:tc>
      </w:tr>
      <w:tr w:rsidR="00B50D24" w14:paraId="4F5EC7DB" w14:textId="77777777" w:rsidTr="00107840">
        <w:tc>
          <w:tcPr>
            <w:tcW w:w="2250" w:type="dxa"/>
            <w:tcMar>
              <w:right w:w="475" w:type="dxa"/>
            </w:tcMar>
          </w:tcPr>
          <w:p w14:paraId="274F6815" w14:textId="77777777" w:rsidR="00B50D24" w:rsidRDefault="00B50D24" w:rsidP="00B50D24">
            <w:pPr>
              <w:pStyle w:val="Heading1"/>
              <w:outlineLvl w:val="0"/>
            </w:pPr>
            <w:r>
              <w:t>Project details</w:t>
            </w: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14:paraId="2C58BE67" w14:textId="77777777" w:rsidR="00B50D24" w:rsidRDefault="00B50D24" w:rsidP="00B50D24">
            <w:pPr>
              <w:pStyle w:val="Heading2"/>
              <w:outlineLvl w:val="1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Loan Management Application:</w:t>
            </w:r>
          </w:p>
          <w:p w14:paraId="638D47EA" w14:textId="77777777" w:rsidR="00B50D24" w:rsidRDefault="00B50D24" w:rsidP="00B50D24">
            <w:pPr>
              <w:pStyle w:val="ResumeText"/>
            </w:pPr>
            <w:r>
              <w:t>Client: SK Finance</w:t>
            </w:r>
          </w:p>
          <w:p w14:paraId="3E0CB553" w14:textId="77777777" w:rsidR="00B50D24" w:rsidRDefault="00B50D24" w:rsidP="00B50D24">
            <w:pPr>
              <w:pStyle w:val="ResumeText"/>
            </w:pPr>
            <w:r>
              <w:t>Team Size: 20-25</w:t>
            </w:r>
          </w:p>
          <w:p w14:paraId="0894F86A" w14:textId="77777777" w:rsidR="00B50D24" w:rsidRDefault="00B50D24" w:rsidP="00B50D24">
            <w:pPr>
              <w:pStyle w:val="ResumeText"/>
            </w:pPr>
            <w:r>
              <w:t>Project Start Date Feb/2021</w:t>
            </w:r>
          </w:p>
          <w:p w14:paraId="560AA404" w14:textId="77777777" w:rsidR="00B50D24" w:rsidRPr="00B50D24" w:rsidRDefault="00B50D24" w:rsidP="00B50D24">
            <w:pPr>
              <w:pStyle w:val="ResumeText"/>
              <w:rPr>
                <w:b/>
                <w:bCs/>
              </w:rPr>
            </w:pPr>
            <w:r w:rsidRPr="00B50D24">
              <w:rPr>
                <w:b/>
                <w:bCs/>
              </w:rPr>
              <w:t>RESPONSIBILITIES: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0"/>
            </w:tblGrid>
            <w:tr w:rsidR="00B50D24" w14:paraId="37193047" w14:textId="77777777" w:rsidTr="00B32794">
              <w:tc>
                <w:tcPr>
                  <w:tcW w:w="7820" w:type="dxa"/>
                </w:tcPr>
                <w:p w14:paraId="71431F6B" w14:textId="77777777" w:rsidR="00B50D24" w:rsidRDefault="00B50D24" w:rsidP="00B50D24">
                  <w:r>
                    <w:t>Developing of Visualforce Page</w:t>
                  </w:r>
                  <w:r>
                    <w:t xml:space="preserve">s using Visual force </w:t>
                  </w:r>
                  <w:r>
                    <w:t>and custom components.</w:t>
                  </w:r>
                </w:p>
              </w:tc>
            </w:tr>
            <w:tr w:rsidR="00B50D24" w14:paraId="16FCD95C" w14:textId="77777777" w:rsidTr="00B32794">
              <w:tc>
                <w:tcPr>
                  <w:tcW w:w="7820" w:type="dxa"/>
                </w:tcPr>
                <w:p w14:paraId="5C5DD68D" w14:textId="77777777" w:rsidR="00B50D24" w:rsidRDefault="00B50D24" w:rsidP="00B50D24">
                  <w:r>
                    <w:t>Developing and creation of custom components as per project requirements.</w:t>
                  </w:r>
                </w:p>
              </w:tc>
            </w:tr>
            <w:tr w:rsidR="00B50D24" w14:paraId="025EF151" w14:textId="77777777" w:rsidTr="00B32794">
              <w:tc>
                <w:tcPr>
                  <w:tcW w:w="7820" w:type="dxa"/>
                </w:tcPr>
                <w:p w14:paraId="7D2B54BE" w14:textId="77777777" w:rsidR="00B50D24" w:rsidRPr="00367F72" w:rsidRDefault="00B50D24" w:rsidP="00B50D24">
                  <w:r w:rsidRPr="00367F72">
                    <w:t>Using CSS Style class and sheets in VF pages as per project requirements.</w:t>
                  </w:r>
                </w:p>
              </w:tc>
            </w:tr>
            <w:tr w:rsidR="00B50D24" w14:paraId="65E76CCC" w14:textId="77777777" w:rsidTr="00B32794">
              <w:tc>
                <w:tcPr>
                  <w:tcW w:w="7820" w:type="dxa"/>
                </w:tcPr>
                <w:p w14:paraId="0F5C604F" w14:textId="77777777" w:rsidR="00B50D24" w:rsidRPr="00367F72" w:rsidRDefault="00B50D24" w:rsidP="00B50D24">
                  <w:r w:rsidRPr="00367F72">
                    <w:t>Developing pages with Custom Controllers for implem</w:t>
                  </w:r>
                  <w:r>
                    <w:t xml:space="preserve">enting custom </w:t>
                  </w:r>
                  <w:r w:rsidRPr="00367F72">
                    <w:t>logics</w:t>
                  </w:r>
                </w:p>
              </w:tc>
            </w:tr>
            <w:tr w:rsidR="00B50D24" w14:paraId="619015AD" w14:textId="77777777" w:rsidTr="00B32794">
              <w:tc>
                <w:tcPr>
                  <w:tcW w:w="7820" w:type="dxa"/>
                </w:tcPr>
                <w:p w14:paraId="7A45C47E" w14:textId="77777777" w:rsidR="00B50D24" w:rsidRPr="00367F72" w:rsidRDefault="00B50D24" w:rsidP="00B50D24">
                  <w:r w:rsidRPr="00367F72">
                    <w:t>Developing pages with standard controllers and overwriting actions with custom Extensions.</w:t>
                  </w:r>
                </w:p>
              </w:tc>
            </w:tr>
            <w:tr w:rsidR="00B50D24" w14:paraId="5E9E9878" w14:textId="77777777" w:rsidTr="00B32794">
              <w:tc>
                <w:tcPr>
                  <w:tcW w:w="7820" w:type="dxa"/>
                </w:tcPr>
                <w:p w14:paraId="6F9C6A15" w14:textId="77777777" w:rsidR="00B50D24" w:rsidRPr="00C4568D" w:rsidRDefault="00B50D24" w:rsidP="00B50D24">
                  <w:r w:rsidRPr="00C4568D">
                    <w:t xml:space="preserve">Creation of Relationships (Master Detailed, Lookup &amp; Junction), Rollup, </w:t>
                  </w:r>
                  <w:proofErr w:type="gramStart"/>
                  <w:r w:rsidRPr="00C4568D">
                    <w:t>Complex</w:t>
                  </w:r>
                  <w:proofErr w:type="gramEnd"/>
                  <w:r w:rsidRPr="00C4568D">
                    <w:t xml:space="preserve"> Formulas fields as per business requirements.</w:t>
                  </w:r>
                </w:p>
              </w:tc>
            </w:tr>
            <w:tr w:rsidR="00B50D24" w14:paraId="54DC8844" w14:textId="77777777" w:rsidTr="00B32794">
              <w:tc>
                <w:tcPr>
                  <w:tcW w:w="7820" w:type="dxa"/>
                </w:tcPr>
                <w:p w14:paraId="054C22B7" w14:textId="77777777" w:rsidR="00B50D24" w:rsidRPr="00C4568D" w:rsidRDefault="00B50D24" w:rsidP="00B50D24">
                  <w:r w:rsidRPr="00C4568D">
                    <w:t>Creation and Setting up of Multi Layered Approval Matrix for an object based on complex condition and criteria.</w:t>
                  </w:r>
                </w:p>
              </w:tc>
            </w:tr>
            <w:tr w:rsidR="00B50D24" w14:paraId="4A4E305A" w14:textId="77777777" w:rsidTr="00B32794">
              <w:tc>
                <w:tcPr>
                  <w:tcW w:w="7820" w:type="dxa"/>
                </w:tcPr>
                <w:p w14:paraId="2B6484FA" w14:textId="77777777" w:rsidR="00B50D24" w:rsidRDefault="00B50D24" w:rsidP="00B50D24">
                  <w:pPr>
                    <w:pStyle w:val="ResumeText"/>
                  </w:pPr>
                  <w:r w:rsidRPr="00B50D24">
                    <w:rPr>
                      <w:rFonts w:eastAsiaTheme="minorEastAsia"/>
                      <w:color w:val="auto"/>
                      <w:kern w:val="0"/>
                      <w:sz w:val="22"/>
                      <w:szCs w:val="22"/>
                    </w:rPr>
                    <w:t>Developing asynchronous logics using future annotation as per project requirements.</w:t>
                  </w:r>
                </w:p>
              </w:tc>
            </w:tr>
            <w:tr w:rsidR="00B50D24" w14:paraId="40862232" w14:textId="77777777" w:rsidTr="00B32794">
              <w:tc>
                <w:tcPr>
                  <w:tcW w:w="7820" w:type="dxa"/>
                </w:tcPr>
                <w:p w14:paraId="34A1DC1D" w14:textId="77777777" w:rsidR="00B50D24" w:rsidRPr="00097F38" w:rsidRDefault="00B50D24" w:rsidP="00B50D24">
                  <w:r w:rsidRPr="00097F38">
                    <w:t xml:space="preserve">Developing Overloading and Overriding Methods for Service Side Controllers as per project </w:t>
                  </w:r>
                </w:p>
              </w:tc>
            </w:tr>
            <w:tr w:rsidR="00B50D24" w14:paraId="05365EAD" w14:textId="77777777" w:rsidTr="00B32794">
              <w:tc>
                <w:tcPr>
                  <w:tcW w:w="7820" w:type="dxa"/>
                </w:tcPr>
                <w:p w14:paraId="74DAB3F3" w14:textId="77777777" w:rsidR="00B50D24" w:rsidRPr="00097F38" w:rsidRDefault="00B50D24" w:rsidP="00B50D24">
                  <w:proofErr w:type="gramStart"/>
                  <w:r w:rsidRPr="00097F38">
                    <w:t>requirements</w:t>
                  </w:r>
                  <w:proofErr w:type="gramEnd"/>
                  <w:r w:rsidRPr="00097F38">
                    <w:t>.</w:t>
                  </w:r>
                </w:p>
              </w:tc>
            </w:tr>
            <w:tr w:rsidR="00B50D24" w14:paraId="1216A2E5" w14:textId="77777777" w:rsidTr="00B32794">
              <w:tc>
                <w:tcPr>
                  <w:tcW w:w="7820" w:type="dxa"/>
                </w:tcPr>
                <w:p w14:paraId="11DACDD2" w14:textId="77777777" w:rsidR="00B50D24" w:rsidRPr="00097F38" w:rsidRDefault="00B50D24" w:rsidP="00B50D24">
                  <w:r w:rsidRPr="00097F38">
                    <w:t>Creation of Wrapper Classes for custom Data handling requirement as per project requirements.</w:t>
                  </w:r>
                </w:p>
              </w:tc>
            </w:tr>
            <w:tr w:rsidR="00B50D24" w14:paraId="3E9C4780" w14:textId="77777777" w:rsidTr="00B32794">
              <w:tc>
                <w:tcPr>
                  <w:tcW w:w="7820" w:type="dxa"/>
                </w:tcPr>
                <w:p w14:paraId="0973E81D" w14:textId="77777777" w:rsidR="00B50D24" w:rsidRPr="00097F38" w:rsidRDefault="00B50D24" w:rsidP="00B50D24">
                  <w:r w:rsidRPr="00097F38">
                    <w:t>Creation of Interface Class with Methods as per project requirements.</w:t>
                  </w:r>
                </w:p>
              </w:tc>
            </w:tr>
          </w:tbl>
          <w:p w14:paraId="0C6FBE5D" w14:textId="77777777" w:rsidR="00B50D24" w:rsidRDefault="00B50D24" w:rsidP="00B50D24">
            <w:pPr>
              <w:pStyle w:val="ResumeText"/>
            </w:pPr>
          </w:p>
          <w:p w14:paraId="35E6A67D" w14:textId="77777777" w:rsidR="00B50D24" w:rsidRPr="00B50D24" w:rsidRDefault="00B50D24" w:rsidP="00B50D24">
            <w:pPr>
              <w:pStyle w:val="ResumeText"/>
            </w:pPr>
          </w:p>
          <w:p w14:paraId="6C8DE5CB" w14:textId="77777777" w:rsidR="00B50D24" w:rsidRDefault="00B50D24" w:rsidP="00B50D24">
            <w:pPr>
              <w:pStyle w:val="Heading2"/>
              <w:outlineLvl w:val="1"/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  <w:p w14:paraId="1AB59B87" w14:textId="77777777" w:rsidR="00B50D24" w:rsidRDefault="00B50D24" w:rsidP="00B50D24">
            <w:pPr>
              <w:pStyle w:val="Heading2"/>
              <w:outlineLvl w:val="1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INSURANCE Management SYSTEM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  <w:p w14:paraId="441C4A68" w14:textId="77777777" w:rsidR="00B50D24" w:rsidRDefault="00B50D24" w:rsidP="00B50D24">
            <w:pPr>
              <w:pStyle w:val="ResumeText"/>
            </w:pPr>
            <w:r>
              <w:t xml:space="preserve">Client: </w:t>
            </w:r>
            <w:proofErr w:type="spellStart"/>
            <w:r>
              <w:t>Aapka</w:t>
            </w:r>
            <w:proofErr w:type="spellEnd"/>
            <w:r>
              <w:t xml:space="preserve"> </w:t>
            </w:r>
            <w:proofErr w:type="spellStart"/>
            <w:r>
              <w:t>Beema</w:t>
            </w:r>
            <w:proofErr w:type="spellEnd"/>
            <w:r>
              <w:t xml:space="preserve"> Corporation</w:t>
            </w:r>
          </w:p>
          <w:p w14:paraId="0C5F52BF" w14:textId="77777777" w:rsidR="00B50D24" w:rsidRDefault="00B50D24" w:rsidP="00B50D24">
            <w:pPr>
              <w:pStyle w:val="ResumeText"/>
            </w:pPr>
            <w:r>
              <w:t xml:space="preserve">Team Size: </w:t>
            </w:r>
            <w:r>
              <w:t>6</w:t>
            </w:r>
          </w:p>
          <w:p w14:paraId="3FF6307E" w14:textId="77777777" w:rsidR="00B50D24" w:rsidRDefault="00B50D24" w:rsidP="00B50D24">
            <w:pPr>
              <w:pStyle w:val="ResumeText"/>
            </w:pPr>
            <w:r>
              <w:t xml:space="preserve">Project Start Date </w:t>
            </w:r>
            <w:r>
              <w:t>Nov</w:t>
            </w:r>
            <w:r>
              <w:t>/2021</w:t>
            </w:r>
          </w:p>
          <w:p w14:paraId="62AF3A12" w14:textId="77777777" w:rsidR="00B50D24" w:rsidRPr="00B50D24" w:rsidRDefault="00B50D24" w:rsidP="00B50D24">
            <w:pPr>
              <w:pStyle w:val="ResumeText"/>
              <w:rPr>
                <w:b/>
                <w:bCs/>
              </w:rPr>
            </w:pPr>
            <w:r w:rsidRPr="00B50D24">
              <w:rPr>
                <w:b/>
                <w:bCs/>
              </w:rPr>
              <w:t>RESPONSIBILITIES: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0"/>
            </w:tblGrid>
            <w:tr w:rsidR="00B50D24" w14:paraId="62C9890A" w14:textId="77777777" w:rsidTr="00B32794">
              <w:tc>
                <w:tcPr>
                  <w:tcW w:w="7820" w:type="dxa"/>
                </w:tcPr>
                <w:p w14:paraId="7753BEBE" w14:textId="77777777" w:rsidR="00B50D24" w:rsidRPr="00B211BA" w:rsidRDefault="00B50D24" w:rsidP="00B50D24">
                  <w:r w:rsidRPr="00B211BA">
                    <w:t>Creation and Managing of Users, Profiles, Permission Sets, Permission Set Groups, Public Groups, Queues, Role Hierarchy for the organization.</w:t>
                  </w:r>
                </w:p>
              </w:tc>
            </w:tr>
            <w:tr w:rsidR="00B50D24" w14:paraId="254B32D5" w14:textId="77777777" w:rsidTr="00B32794">
              <w:tc>
                <w:tcPr>
                  <w:tcW w:w="7820" w:type="dxa"/>
                </w:tcPr>
                <w:p w14:paraId="689B34F3" w14:textId="77777777" w:rsidR="00B50D24" w:rsidRPr="00B211BA" w:rsidRDefault="00B50D24" w:rsidP="00B50D24">
                  <w:r w:rsidRPr="00B211BA">
                    <w:t xml:space="preserve">Managing Bulk data with Data Loader, </w:t>
                  </w:r>
                  <w:proofErr w:type="spellStart"/>
                  <w:r w:rsidRPr="00B211BA">
                    <w:t>Mulesoft</w:t>
                  </w:r>
                  <w:proofErr w:type="spellEnd"/>
                  <w:r w:rsidRPr="00B211BA">
                    <w:t xml:space="preserve"> Data loader .IO, Import Wizard and workbench.</w:t>
                  </w:r>
                </w:p>
              </w:tc>
            </w:tr>
            <w:tr w:rsidR="00B50D24" w14:paraId="382C58CB" w14:textId="77777777" w:rsidTr="00B32794">
              <w:tc>
                <w:tcPr>
                  <w:tcW w:w="7820" w:type="dxa"/>
                </w:tcPr>
                <w:p w14:paraId="50E9E613" w14:textId="77777777" w:rsidR="00B50D24" w:rsidRPr="00B211BA" w:rsidRDefault="00B50D24" w:rsidP="00B50D24">
                  <w:r w:rsidRPr="00B211BA">
                    <w:t xml:space="preserve">Exporting and Data backup through Data Export functionality </w:t>
                  </w:r>
                </w:p>
              </w:tc>
            </w:tr>
            <w:tr w:rsidR="00B50D24" w14:paraId="666C6EF4" w14:textId="77777777" w:rsidTr="00B32794">
              <w:tc>
                <w:tcPr>
                  <w:tcW w:w="7820" w:type="dxa"/>
                </w:tcPr>
                <w:p w14:paraId="1857412F" w14:textId="77777777" w:rsidR="00B50D24" w:rsidRPr="00B211BA" w:rsidRDefault="00B50D24" w:rsidP="00B50D24">
                  <w:r w:rsidRPr="00B211BA">
                    <w:t xml:space="preserve">Creating of multiple matching rules for Duplicate Management to avoid duplicates as per business requirement. </w:t>
                  </w:r>
                </w:p>
              </w:tc>
            </w:tr>
            <w:tr w:rsidR="00B50D24" w14:paraId="60EFA943" w14:textId="77777777" w:rsidTr="00B32794">
              <w:tc>
                <w:tcPr>
                  <w:tcW w:w="7820" w:type="dxa"/>
                </w:tcPr>
                <w:p w14:paraId="68E98066" w14:textId="77777777" w:rsidR="00B50D24" w:rsidRPr="00B211BA" w:rsidRDefault="00B50D24" w:rsidP="00B50D24">
                  <w:r w:rsidRPr="00B211BA">
                    <w:t xml:space="preserve">Transferring Records using Mass Transfer of records. </w:t>
                  </w:r>
                </w:p>
              </w:tc>
            </w:tr>
            <w:tr w:rsidR="00B50D24" w14:paraId="7C7AAC61" w14:textId="77777777" w:rsidTr="00B32794">
              <w:tc>
                <w:tcPr>
                  <w:tcW w:w="7820" w:type="dxa"/>
                </w:tcPr>
                <w:p w14:paraId="653D51DE" w14:textId="77777777" w:rsidR="00B50D24" w:rsidRPr="00B211BA" w:rsidRDefault="00B50D24" w:rsidP="00B50D24">
                  <w:r w:rsidRPr="00B211BA">
                    <w:t xml:space="preserve">Managing data for junk or quarterly </w:t>
                  </w:r>
                  <w:proofErr w:type="spellStart"/>
                  <w:r w:rsidRPr="00B211BA">
                    <w:t>clean up</w:t>
                  </w:r>
                  <w:proofErr w:type="spellEnd"/>
                  <w:r w:rsidRPr="00B211BA">
                    <w:t xml:space="preserve"> activities through Mass Delete Records. </w:t>
                  </w:r>
                </w:p>
              </w:tc>
            </w:tr>
            <w:tr w:rsidR="00B50D24" w14:paraId="2909F119" w14:textId="77777777" w:rsidTr="00B32794">
              <w:tc>
                <w:tcPr>
                  <w:tcW w:w="7820" w:type="dxa"/>
                </w:tcPr>
                <w:p w14:paraId="0933F350" w14:textId="77777777" w:rsidR="00B50D24" w:rsidRPr="003F668C" w:rsidRDefault="00B50D24" w:rsidP="00B50D24">
                  <w:r w:rsidRPr="003F668C">
                    <w:t>Developing Custom Controllers for Data handling with Getters, Setters and Page Reference.</w:t>
                  </w:r>
                </w:p>
              </w:tc>
            </w:tr>
            <w:tr w:rsidR="00B50D24" w14:paraId="40B737A1" w14:textId="77777777" w:rsidTr="00B32794">
              <w:tc>
                <w:tcPr>
                  <w:tcW w:w="7820" w:type="dxa"/>
                </w:tcPr>
                <w:p w14:paraId="7D7305EC" w14:textId="77777777" w:rsidR="00B50D24" w:rsidRPr="003F668C" w:rsidRDefault="00B50D24" w:rsidP="00B50D24">
                  <w:r w:rsidRPr="003F668C">
                    <w:t xml:space="preserve">Deploying of VF pages using </w:t>
                  </w:r>
                  <w:proofErr w:type="gramStart"/>
                  <w:r w:rsidRPr="003F668C">
                    <w:t>button ,</w:t>
                  </w:r>
                  <w:proofErr w:type="gramEnd"/>
                  <w:r w:rsidRPr="003F668C">
                    <w:t xml:space="preserve"> links , Page layout and Tabs.</w:t>
                  </w:r>
                </w:p>
              </w:tc>
            </w:tr>
            <w:tr w:rsidR="00B50D24" w14:paraId="104A7281" w14:textId="77777777" w:rsidTr="00B32794">
              <w:tc>
                <w:tcPr>
                  <w:tcW w:w="7820" w:type="dxa"/>
                </w:tcPr>
                <w:p w14:paraId="4FDDEFEF" w14:textId="77777777" w:rsidR="00B50D24" w:rsidRPr="003F668C" w:rsidRDefault="00B50D24" w:rsidP="00B50D24">
                  <w:r w:rsidRPr="003F668C">
                    <w:t>Developing and building custom business logics with APEX Classes and Methods.</w:t>
                  </w:r>
                </w:p>
              </w:tc>
            </w:tr>
            <w:tr w:rsidR="00B50D24" w14:paraId="03F217A5" w14:textId="77777777" w:rsidTr="00B32794">
              <w:tc>
                <w:tcPr>
                  <w:tcW w:w="7820" w:type="dxa"/>
                </w:tcPr>
                <w:p w14:paraId="131767B4" w14:textId="77777777" w:rsidR="00B50D24" w:rsidRPr="003F668C" w:rsidRDefault="00B50D24" w:rsidP="00B50D24">
                  <w:r w:rsidRPr="003F668C">
                    <w:t xml:space="preserve">Developing complex business logics with List, Map and Set Data Types as per project </w:t>
                  </w:r>
                </w:p>
              </w:tc>
            </w:tr>
            <w:tr w:rsidR="00B50D24" w14:paraId="0456F283" w14:textId="77777777" w:rsidTr="00B32794">
              <w:tc>
                <w:tcPr>
                  <w:tcW w:w="7820" w:type="dxa"/>
                </w:tcPr>
                <w:p w14:paraId="7981D1B4" w14:textId="77777777" w:rsidR="00B50D24" w:rsidRPr="003F668C" w:rsidRDefault="00B50D24" w:rsidP="00B50D24">
                  <w:proofErr w:type="gramStart"/>
                  <w:r w:rsidRPr="003F668C">
                    <w:t>requirements</w:t>
                  </w:r>
                  <w:proofErr w:type="gramEnd"/>
                  <w:r w:rsidRPr="003F668C">
                    <w:t>.</w:t>
                  </w:r>
                </w:p>
              </w:tc>
            </w:tr>
            <w:tr w:rsidR="00B50D24" w14:paraId="67775693" w14:textId="77777777" w:rsidTr="00B32794">
              <w:tc>
                <w:tcPr>
                  <w:tcW w:w="7820" w:type="dxa"/>
                </w:tcPr>
                <w:p w14:paraId="16A2327B" w14:textId="77777777" w:rsidR="00B50D24" w:rsidRPr="003F668C" w:rsidRDefault="00B50D24" w:rsidP="00B50D24">
                  <w:r w:rsidRPr="003F668C">
                    <w:t xml:space="preserve">Developing classes with SOQL and SOSL logics </w:t>
                  </w:r>
                </w:p>
              </w:tc>
            </w:tr>
            <w:tr w:rsidR="00B50D24" w14:paraId="258C1CDF" w14:textId="77777777" w:rsidTr="00B32794">
              <w:tc>
                <w:tcPr>
                  <w:tcW w:w="7820" w:type="dxa"/>
                </w:tcPr>
                <w:p w14:paraId="68412097" w14:textId="77777777" w:rsidR="00B50D24" w:rsidRPr="003F668C" w:rsidRDefault="00B50D24" w:rsidP="00B50D24">
                  <w:r w:rsidRPr="003F668C">
                    <w:t>Utilization of DML statements in in Apex Classes and Triggers</w:t>
                  </w:r>
                </w:p>
              </w:tc>
            </w:tr>
          </w:tbl>
          <w:p w14:paraId="0B3C4C97" w14:textId="77777777" w:rsidR="00B50D24" w:rsidRPr="001A182D" w:rsidRDefault="00B50D24" w:rsidP="00B50D24">
            <w:pPr>
              <w:pStyle w:val="ResumeText"/>
            </w:pPr>
          </w:p>
          <w:p w14:paraId="2352EB77" w14:textId="77777777" w:rsidR="00B50D24" w:rsidRDefault="00B50D24" w:rsidP="00B50D24">
            <w:pPr>
              <w:pStyle w:val="Heading2"/>
              <w:outlineLvl w:val="1"/>
              <w:rPr>
                <w:rFonts w:ascii="Segoe UI" w:hAnsi="Segoe UI" w:cs="Segoe UI"/>
                <w:color w:val="374151"/>
                <w:shd w:val="clear" w:color="auto" w:fill="F7F7F8"/>
              </w:rPr>
            </w:pPr>
            <w:r>
              <w:rPr>
                <w:rFonts w:ascii="Segoe UI" w:hAnsi="Segoe UI" w:cs="Segoe UI"/>
                <w:color w:val="374151"/>
                <w:shd w:val="clear" w:color="auto" w:fill="F7F7F8"/>
              </w:rPr>
              <w:t>Textile Sales and Management System</w:t>
            </w:r>
            <w:r>
              <w:rPr>
                <w:rFonts w:ascii="Segoe UI" w:hAnsi="Segoe UI" w:cs="Segoe UI"/>
                <w:color w:val="374151"/>
                <w:shd w:val="clear" w:color="auto" w:fill="F7F7F8"/>
              </w:rPr>
              <w:t>:</w:t>
            </w:r>
          </w:p>
          <w:p w14:paraId="3F1FE6F5" w14:textId="77777777" w:rsidR="00B50D24" w:rsidRDefault="00B50D24" w:rsidP="00B50D24">
            <w:pPr>
              <w:pStyle w:val="ResumeText"/>
            </w:pPr>
            <w:r>
              <w:t xml:space="preserve">Client: </w:t>
            </w:r>
            <w:r>
              <w:t>JaipurKurti.com</w:t>
            </w:r>
          </w:p>
          <w:p w14:paraId="45EC1DB8" w14:textId="77777777" w:rsidR="00B50D24" w:rsidRDefault="00B50D24" w:rsidP="00B50D24">
            <w:pPr>
              <w:pStyle w:val="ResumeText"/>
            </w:pPr>
            <w:r>
              <w:t xml:space="preserve">Team Size: </w:t>
            </w:r>
            <w:r>
              <w:t>8-10</w:t>
            </w:r>
          </w:p>
          <w:p w14:paraId="0E3CF815" w14:textId="77777777" w:rsidR="00B50D24" w:rsidRDefault="00B50D24" w:rsidP="00B50D24">
            <w:pPr>
              <w:pStyle w:val="ResumeText"/>
            </w:pPr>
            <w:r>
              <w:t xml:space="preserve">Project Start Date </w:t>
            </w:r>
            <w:r>
              <w:t>Jan</w:t>
            </w:r>
            <w:r>
              <w:t>/20</w:t>
            </w:r>
            <w:r>
              <w:t>19</w:t>
            </w:r>
          </w:p>
          <w:p w14:paraId="5406081B" w14:textId="77777777" w:rsidR="00B50D24" w:rsidRPr="00B50D24" w:rsidRDefault="00B50D24" w:rsidP="00B50D24">
            <w:pPr>
              <w:pStyle w:val="ResumeText"/>
              <w:rPr>
                <w:b/>
                <w:bCs/>
              </w:rPr>
            </w:pPr>
            <w:r w:rsidRPr="00B50D24">
              <w:rPr>
                <w:b/>
                <w:bCs/>
              </w:rPr>
              <w:t>RESPONSIBILITIES: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20"/>
            </w:tblGrid>
            <w:tr w:rsidR="00B50D24" w14:paraId="5A15C681" w14:textId="77777777" w:rsidTr="00B32794">
              <w:tc>
                <w:tcPr>
                  <w:tcW w:w="7820" w:type="dxa"/>
                </w:tcPr>
                <w:p w14:paraId="0671E2C8" w14:textId="77777777" w:rsidR="00B50D24" w:rsidRPr="00DD1426" w:rsidRDefault="00B50D24" w:rsidP="00B50D24">
                  <w:r w:rsidRPr="00DD1426">
                    <w:t xml:space="preserve">Creating custom reports (Summary, </w:t>
                  </w:r>
                  <w:proofErr w:type="gramStart"/>
                  <w:r w:rsidRPr="00DD1426">
                    <w:t>Matrix ,</w:t>
                  </w:r>
                  <w:proofErr w:type="gramEnd"/>
                  <w:r w:rsidRPr="00DD1426">
                    <w:t xml:space="preserve"> Joined), Dashboards as per Business Requirements.</w:t>
                  </w:r>
                </w:p>
              </w:tc>
            </w:tr>
            <w:tr w:rsidR="00B50D24" w14:paraId="48F24906" w14:textId="77777777" w:rsidTr="00B32794">
              <w:tc>
                <w:tcPr>
                  <w:tcW w:w="7820" w:type="dxa"/>
                </w:tcPr>
                <w:p w14:paraId="106D3761" w14:textId="77777777" w:rsidR="00B50D24" w:rsidRPr="00DD1426" w:rsidRDefault="00B50D24" w:rsidP="00B50D24">
                  <w:r w:rsidRPr="00DD1426">
                    <w:t>Creating custom Buckets, Multi value charts in reports as per business requirement.</w:t>
                  </w:r>
                </w:p>
              </w:tc>
            </w:tr>
            <w:tr w:rsidR="00B50D24" w14:paraId="1536F34E" w14:textId="77777777" w:rsidTr="00B32794">
              <w:tc>
                <w:tcPr>
                  <w:tcW w:w="7820" w:type="dxa"/>
                </w:tcPr>
                <w:p w14:paraId="11E83B48" w14:textId="77777777" w:rsidR="00B50D24" w:rsidRPr="00DD1426" w:rsidRDefault="00B50D24" w:rsidP="00B50D24">
                  <w:r w:rsidRPr="00DD1426">
                    <w:t>Creation of Custom Objects, Fields, Page Layouts, Record Types as per business requirements.</w:t>
                  </w:r>
                </w:p>
              </w:tc>
            </w:tr>
            <w:tr w:rsidR="00B50D24" w14:paraId="1800C257" w14:textId="77777777" w:rsidTr="00B32794">
              <w:tc>
                <w:tcPr>
                  <w:tcW w:w="7820" w:type="dxa"/>
                </w:tcPr>
                <w:p w14:paraId="7820A903" w14:textId="77777777" w:rsidR="00B50D24" w:rsidRPr="00DD1426" w:rsidRDefault="00B50D24" w:rsidP="00B50D24">
                  <w:r w:rsidRPr="00DD1426">
                    <w:t xml:space="preserve">Creation of Relationships (Master Detailed, Lookup &amp; Junction), Rollup, </w:t>
                  </w:r>
                  <w:proofErr w:type="gramStart"/>
                  <w:r w:rsidRPr="00DD1426">
                    <w:t>Complex</w:t>
                  </w:r>
                  <w:proofErr w:type="gramEnd"/>
                  <w:r w:rsidRPr="00DD1426">
                    <w:t xml:space="preserve"> Formulas fields as per business requirements.</w:t>
                  </w:r>
                </w:p>
              </w:tc>
            </w:tr>
            <w:tr w:rsidR="00B50D24" w14:paraId="6E914C89" w14:textId="77777777" w:rsidTr="00B32794">
              <w:tc>
                <w:tcPr>
                  <w:tcW w:w="7820" w:type="dxa"/>
                </w:tcPr>
                <w:p w14:paraId="702C4CF5" w14:textId="77777777" w:rsidR="00B50D24" w:rsidRPr="00DD1426" w:rsidRDefault="00B50D24" w:rsidP="00B50D24">
                  <w:r w:rsidRPr="00DD1426">
                    <w:t>Creation and Setting up of Multi Layered Approval Matrix for an object based on complex condition and criteria.</w:t>
                  </w:r>
                </w:p>
              </w:tc>
            </w:tr>
            <w:tr w:rsidR="00B50D24" w14:paraId="3772F209" w14:textId="77777777" w:rsidTr="00B32794">
              <w:tc>
                <w:tcPr>
                  <w:tcW w:w="7820" w:type="dxa"/>
                </w:tcPr>
                <w:p w14:paraId="57321596" w14:textId="77777777" w:rsidR="00B50D24" w:rsidRPr="00DD1426" w:rsidRDefault="00B50D24" w:rsidP="00B50D24">
                  <w:r w:rsidRPr="00DD1426">
                    <w:t>Creation of Workflow rules for Email Alert, Fields Update &amp; Task Creation, Screen Flow (Interview) for logical decisions and business actions, Auto Launched Flows as per business requirements.</w:t>
                  </w:r>
                  <w:r w:rsidRPr="00DD1426">
                    <w:cr/>
                    <w:t xml:space="preserve">Creation of Lightning and Classic Apps as per business requirements </w:t>
                  </w:r>
                </w:p>
              </w:tc>
            </w:tr>
            <w:tr w:rsidR="00B50D24" w14:paraId="7D87BA6B" w14:textId="77777777" w:rsidTr="00B32794">
              <w:tc>
                <w:tcPr>
                  <w:tcW w:w="7820" w:type="dxa"/>
                </w:tcPr>
                <w:p w14:paraId="4FBC153E" w14:textId="77777777" w:rsidR="00B50D24" w:rsidRPr="00DD1426" w:rsidRDefault="00B50D24" w:rsidP="00B50D24">
                  <w:r w:rsidRPr="00DD1426">
                    <w:t>Setting of User Interface Tabs and Navigations using Setup customization.</w:t>
                  </w:r>
                </w:p>
              </w:tc>
            </w:tr>
          </w:tbl>
          <w:p w14:paraId="5B07A556" w14:textId="77777777" w:rsidR="00B50D24" w:rsidRPr="00E16596" w:rsidRDefault="00B50D24" w:rsidP="00B50D24">
            <w:pPr>
              <w:pStyle w:val="ResumeText"/>
            </w:pPr>
          </w:p>
        </w:tc>
        <w:bookmarkStart w:id="0" w:name="_GoBack"/>
        <w:bookmarkEnd w:id="0"/>
      </w:tr>
      <w:tr w:rsidR="00B50D24" w14:paraId="40E1CFC4" w14:textId="77777777" w:rsidTr="00107840">
        <w:tc>
          <w:tcPr>
            <w:tcW w:w="2250" w:type="dxa"/>
            <w:tcMar>
              <w:right w:w="475" w:type="dxa"/>
            </w:tcMar>
          </w:tcPr>
          <w:p w14:paraId="022600D1" w14:textId="77777777" w:rsidR="00B50D24" w:rsidRDefault="00B50D24" w:rsidP="00B50D24">
            <w:pPr>
              <w:pStyle w:val="Heading1"/>
              <w:outlineLvl w:val="0"/>
            </w:pPr>
          </w:p>
        </w:tc>
        <w:tc>
          <w:tcPr>
            <w:tcW w:w="7830" w:type="dxa"/>
            <w:tcBorders>
              <w:bottom w:val="single" w:sz="4" w:space="0" w:color="7E97AD" w:themeColor="accent1"/>
            </w:tcBorders>
          </w:tcPr>
          <w:p w14:paraId="06FA06C1" w14:textId="77777777" w:rsidR="00B50D24" w:rsidRDefault="00B50D24" w:rsidP="00B50D24">
            <w:pPr>
              <w:pStyle w:val="Heading2"/>
              <w:outlineLvl w:val="1"/>
              <w:rPr>
                <w:rFonts w:ascii="Segoe UI" w:hAnsi="Segoe UI" w:cs="Segoe UI"/>
                <w:color w:val="374151"/>
                <w:shd w:val="clear" w:color="auto" w:fill="F7F7F8"/>
              </w:rPr>
            </w:pPr>
          </w:p>
        </w:tc>
      </w:tr>
      <w:tr w:rsidR="00B50D24" w14:paraId="4C4A9F8E" w14:textId="77777777" w:rsidTr="00107840">
        <w:tc>
          <w:tcPr>
            <w:tcW w:w="2250" w:type="dxa"/>
            <w:tcMar>
              <w:right w:w="475" w:type="dxa"/>
            </w:tcMar>
          </w:tcPr>
          <w:p w14:paraId="31EC5EC6" w14:textId="77777777" w:rsidR="00B50D24" w:rsidRDefault="00B50D24" w:rsidP="00B50D24">
            <w:pPr>
              <w:pStyle w:val="Heading1"/>
              <w:outlineLvl w:val="0"/>
            </w:pPr>
            <w:r>
              <w:t xml:space="preserve">Extra-Curricular </w:t>
            </w:r>
          </w:p>
        </w:tc>
        <w:tc>
          <w:tcPr>
            <w:tcW w:w="7830" w:type="dxa"/>
            <w:tcBorders>
              <w:top w:val="single" w:sz="4" w:space="0" w:color="7E97AD" w:themeColor="accent1"/>
              <w:bottom w:val="single" w:sz="4" w:space="0" w:color="auto"/>
            </w:tcBorders>
          </w:tcPr>
          <w:p w14:paraId="53FC8E8C" w14:textId="77777777" w:rsidR="00B50D24" w:rsidRDefault="00B50D24" w:rsidP="00B50D24">
            <w:pPr>
              <w:pStyle w:val="ResumeText"/>
              <w:numPr>
                <w:ilvl w:val="0"/>
                <w:numId w:val="5"/>
              </w:numPr>
              <w:ind w:left="180" w:hanging="180"/>
            </w:pPr>
            <w:r w:rsidRPr="005D6843">
              <w:t>Awarded as ‘Employee of</w:t>
            </w:r>
            <w:r>
              <w:t xml:space="preserve"> the month’5 times.</w:t>
            </w:r>
          </w:p>
          <w:p w14:paraId="1AF568AE" w14:textId="77777777" w:rsidR="00B50D24" w:rsidRDefault="00B50D24" w:rsidP="00B50D24">
            <w:pPr>
              <w:pStyle w:val="ResumeText"/>
              <w:numPr>
                <w:ilvl w:val="0"/>
                <w:numId w:val="5"/>
              </w:numPr>
              <w:ind w:left="180" w:hanging="180"/>
            </w:pPr>
            <w:r w:rsidRPr="005D6843">
              <w:t xml:space="preserve">'Man of the Match' in </w:t>
            </w:r>
            <w:proofErr w:type="spellStart"/>
            <w:r w:rsidRPr="005D6843">
              <w:t>Dotsquares</w:t>
            </w:r>
            <w:proofErr w:type="spellEnd"/>
            <w:r w:rsidRPr="005D6843">
              <w:t xml:space="preserve"> Premier League</w:t>
            </w:r>
          </w:p>
          <w:p w14:paraId="53BD8A31" w14:textId="77777777" w:rsidR="00B50D24" w:rsidRDefault="00B50D24" w:rsidP="00B50D24">
            <w:pPr>
              <w:pStyle w:val="ResumeText"/>
              <w:numPr>
                <w:ilvl w:val="0"/>
                <w:numId w:val="5"/>
              </w:numPr>
              <w:ind w:left="180" w:hanging="180"/>
            </w:pPr>
            <w:r w:rsidRPr="005D6843">
              <w:t>Done anchoring and hosting for Q3 Technologies Annual meeting</w:t>
            </w:r>
          </w:p>
          <w:p w14:paraId="296B4F5F" w14:textId="77777777" w:rsidR="00B50D24" w:rsidRDefault="00B50D24" w:rsidP="00B50D24">
            <w:pPr>
              <w:pStyle w:val="ResumeText"/>
              <w:numPr>
                <w:ilvl w:val="0"/>
                <w:numId w:val="5"/>
              </w:numPr>
              <w:ind w:left="180" w:hanging="180"/>
            </w:pPr>
            <w:r w:rsidRPr="005D6843">
              <w:t xml:space="preserve">Won multiple first prizes in Tech fests and </w:t>
            </w:r>
            <w:proofErr w:type="spellStart"/>
            <w:r w:rsidRPr="005D6843">
              <w:t>Robowars</w:t>
            </w:r>
            <w:proofErr w:type="spellEnd"/>
            <w:r w:rsidRPr="005D6843">
              <w:t xml:space="preserve"> in IIT Jodhpur &amp; BITS </w:t>
            </w:r>
            <w:proofErr w:type="spellStart"/>
            <w:r w:rsidRPr="005D6843">
              <w:t>Pilani</w:t>
            </w:r>
            <w:proofErr w:type="spellEnd"/>
          </w:p>
          <w:p w14:paraId="14D0B3A0" w14:textId="77777777" w:rsidR="00B50D24" w:rsidRDefault="00B50D24" w:rsidP="00B50D24">
            <w:pPr>
              <w:pStyle w:val="ResumeText"/>
              <w:numPr>
                <w:ilvl w:val="0"/>
                <w:numId w:val="5"/>
              </w:numPr>
              <w:ind w:left="180" w:hanging="180"/>
            </w:pPr>
            <w:r w:rsidRPr="005D6843">
              <w:t xml:space="preserve">2 time Gold Medalist in </w:t>
            </w:r>
            <w:proofErr w:type="spellStart"/>
            <w:r w:rsidRPr="005D6843">
              <w:t>Poornima</w:t>
            </w:r>
            <w:proofErr w:type="spellEnd"/>
            <w:r w:rsidRPr="005D6843">
              <w:t xml:space="preserve"> College tech fest</w:t>
            </w:r>
          </w:p>
          <w:p w14:paraId="2587B8E0" w14:textId="77777777" w:rsidR="00B50D24" w:rsidRDefault="00B50D24" w:rsidP="00B50D24">
            <w:pPr>
              <w:pStyle w:val="ResumeText"/>
              <w:numPr>
                <w:ilvl w:val="0"/>
                <w:numId w:val="5"/>
              </w:numPr>
              <w:ind w:left="180" w:hanging="180"/>
            </w:pPr>
            <w:r w:rsidRPr="005D6843">
              <w:t>Merit holder in 10th CBSE</w:t>
            </w:r>
          </w:p>
          <w:p w14:paraId="62CC223E" w14:textId="77777777" w:rsidR="00B50D24" w:rsidRDefault="00B50D24" w:rsidP="00B50D24">
            <w:pPr>
              <w:pStyle w:val="ResumeText"/>
              <w:numPr>
                <w:ilvl w:val="0"/>
                <w:numId w:val="5"/>
              </w:numPr>
              <w:ind w:left="180" w:hanging="180"/>
            </w:pPr>
            <w:r w:rsidRPr="005D6843">
              <w:t>Distinction holder &amp; state topper in Informatics Practices in 12th CBSE</w:t>
            </w:r>
          </w:p>
        </w:tc>
      </w:tr>
    </w:tbl>
    <w:p w14:paraId="65D7EE2A" w14:textId="77777777" w:rsidR="00FD0554" w:rsidRDefault="00FD0554"/>
    <w:sectPr w:rsidR="00FD0554">
      <w:footerReference w:type="default" r:id="rId7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F06BB24" w14:textId="77777777" w:rsidR="00CD28C9" w:rsidRDefault="00CD28C9">
      <w:pPr>
        <w:spacing w:after="0" w:line="240" w:lineRule="auto"/>
      </w:pPr>
      <w:r>
        <w:separator/>
      </w:r>
    </w:p>
  </w:endnote>
  <w:endnote w:type="continuationSeparator" w:id="0">
    <w:p w14:paraId="0BCD2B0B" w14:textId="77777777" w:rsidR="00CD28C9" w:rsidRDefault="00CD28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GMinchoB">
    <w:altName w:val="MS PMincho"/>
    <w:panose1 w:val="00000000000000000000"/>
    <w:charset w:val="80"/>
    <w:family w:val="roman"/>
    <w:notTrueType/>
    <w:pitch w:val="default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9D68E9" w14:textId="77777777" w:rsidR="00FD0554" w:rsidRDefault="00CD28C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B50D24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86A7B3" w14:textId="77777777" w:rsidR="00CD28C9" w:rsidRDefault="00CD28C9">
      <w:pPr>
        <w:spacing w:after="0" w:line="240" w:lineRule="auto"/>
      </w:pPr>
      <w:r>
        <w:separator/>
      </w:r>
    </w:p>
  </w:footnote>
  <w:footnote w:type="continuationSeparator" w:id="0">
    <w:p w14:paraId="0B470952" w14:textId="77777777" w:rsidR="00CD28C9" w:rsidRDefault="00CD28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59C3"/>
    <w:multiLevelType w:val="hybridMultilevel"/>
    <w:tmpl w:val="BAE8E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62A81"/>
    <w:multiLevelType w:val="hybridMultilevel"/>
    <w:tmpl w:val="88F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125D3"/>
    <w:multiLevelType w:val="hybridMultilevel"/>
    <w:tmpl w:val="A07073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C70EF2"/>
    <w:multiLevelType w:val="hybridMultilevel"/>
    <w:tmpl w:val="F7680D6C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35FD6FD7"/>
    <w:multiLevelType w:val="hybridMultilevel"/>
    <w:tmpl w:val="D2B27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70754B"/>
    <w:multiLevelType w:val="hybridMultilevel"/>
    <w:tmpl w:val="2784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1DF"/>
    <w:rsid w:val="0006271F"/>
    <w:rsid w:val="00107840"/>
    <w:rsid w:val="001A182D"/>
    <w:rsid w:val="002A4434"/>
    <w:rsid w:val="004A3AA0"/>
    <w:rsid w:val="005D6843"/>
    <w:rsid w:val="008461DF"/>
    <w:rsid w:val="008C3CE5"/>
    <w:rsid w:val="00B50D24"/>
    <w:rsid w:val="00CD28C9"/>
    <w:rsid w:val="00E16596"/>
    <w:rsid w:val="00E43B49"/>
    <w:rsid w:val="00FD0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45610"/>
  <w15:chartTrackingRefBased/>
  <w15:docId w15:val="{5B456C9D-D0ED-4B1D-9809-86FB657B9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unhideWhenUsed/>
    <w:qFormat/>
    <w:pPr>
      <w:spacing w:after="80" w:line="288" w:lineRule="auto"/>
      <w:jc w:val="right"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paragraph" w:styleId="Heading2">
    <w:name w:val="heading 2"/>
    <w:basedOn w:val="Normal"/>
    <w:next w:val="ResumeText"/>
    <w:link w:val="Heading2Char"/>
    <w:uiPriority w:val="9"/>
    <w:unhideWhenUsed/>
    <w:qFormat/>
    <w:pPr>
      <w:keepNext/>
      <w:keepLines/>
      <w:spacing w:after="40" w:line="288" w:lineRule="auto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7E97A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577188" w:themeColor="accent1" w:themeShade="BF"/>
      <w:kern w:val="20"/>
      <w:sz w:val="21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:sz w:val="20"/>
      <w:szCs w:val="20"/>
      <w14:ligatures w14:val="standardContextual"/>
    </w:rPr>
  </w:style>
  <w:style w:type="paragraph" w:styleId="Footer">
    <w:name w:val="footer"/>
    <w:basedOn w:val="Normal"/>
    <w:link w:val="FooterChar"/>
    <w:uiPriority w:val="99"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  <w:rPr>
      <w:rFonts w:eastAsiaTheme="minorHAnsi"/>
      <w:color w:val="595959" w:themeColor="text1" w:themeTint="A6"/>
      <w:kern w:val="2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ResumeText">
    <w:name w:val="Resume Text"/>
    <w:basedOn w:val="Normal"/>
    <w:uiPriority w:val="10"/>
    <w:qFormat/>
    <w:pPr>
      <w:spacing w:after="80" w:line="288" w:lineRule="auto"/>
      <w:ind w:right="1440"/>
    </w:pPr>
    <w:rPr>
      <w:rFonts w:eastAsiaTheme="minorHAnsi"/>
      <w:color w:val="595959" w:themeColor="text1" w:themeTint="A6"/>
      <w:kern w:val="20"/>
      <w:sz w:val="20"/>
      <w:szCs w:val="20"/>
    </w:rPr>
  </w:style>
  <w:style w:type="table" w:customStyle="1" w:styleId="ResumeTable">
    <w:name w:val="Resume Table"/>
    <w:basedOn w:val="TableNormal"/>
    <w:uiPriority w:val="99"/>
    <w:pPr>
      <w:spacing w:after="80" w:line="288" w:lineRule="auto"/>
    </w:pPr>
    <w:rPr>
      <w:rFonts w:eastAsiaTheme="minorHAnsi"/>
      <w:color w:val="595959" w:themeColor="text1" w:themeTint="A6"/>
      <w:sz w:val="20"/>
      <w:szCs w:val="20"/>
    </w:rPr>
    <w:tblPr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paragraph" w:customStyle="1" w:styleId="ContactInfo">
    <w:name w:val="Contact Info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95959" w:themeColor="text1" w:themeTint="A6"/>
      <w:kern w:val="20"/>
      <w:sz w:val="18"/>
      <w:szCs w:val="20"/>
    </w:rPr>
  </w:style>
  <w:style w:type="paragraph" w:customStyle="1" w:styleId="Name">
    <w:name w:val="Name"/>
    <w:basedOn w:val="Normal"/>
    <w:uiPriority w:val="3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2" w:color="7E97AD" w:themeColor="accent1"/>
        <w:right w:val="single" w:sz="4" w:space="6" w:color="7E97AD" w:themeColor="accent1"/>
      </w:pBdr>
      <w:shd w:val="clear" w:color="auto" w:fill="577188" w:themeFill="accent1" w:themeFillShade="BF"/>
      <w:spacing w:before="240" w:after="80" w:line="288" w:lineRule="auto"/>
      <w:ind w:left="144" w:right="144"/>
    </w:pPr>
    <w:rPr>
      <w:rFonts w:asciiTheme="majorHAnsi" w:eastAsiaTheme="majorEastAsia" w:hAnsiTheme="majorHAnsi" w:cstheme="majorBidi"/>
      <w:caps/>
      <w:color w:val="FFFFFF" w:themeColor="background1"/>
      <w:kern w:val="20"/>
      <w:sz w:val="32"/>
      <w:szCs w:val="20"/>
    </w:rPr>
  </w:style>
  <w:style w:type="paragraph" w:customStyle="1" w:styleId="Email">
    <w:name w:val="Email"/>
    <w:basedOn w:val="Normal"/>
    <w:uiPriority w:val="1"/>
    <w:qFormat/>
    <w:pPr>
      <w:spacing w:before="40" w:after="0" w:line="240" w:lineRule="auto"/>
      <w:jc w:val="right"/>
    </w:pPr>
    <w:rPr>
      <w:rFonts w:eastAsiaTheme="minorHAnsi"/>
      <w:color w:val="577188" w:themeColor="accent1" w:themeShade="BF"/>
      <w:kern w:val="20"/>
      <w:sz w:val="18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577188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577188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394B5A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272727" w:themeColor="text1" w:themeTint="D8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272727" w:themeColor="text1" w:themeTint="D8"/>
      <w:sz w:val="18"/>
      <w:szCs w:val="21"/>
    </w:rPr>
  </w:style>
  <w:style w:type="paragraph" w:styleId="Header">
    <w:name w:val="header"/>
    <w:basedOn w:val="Normal"/>
    <w:link w:val="HeaderChar"/>
    <w:uiPriority w:val="99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Paragraph">
    <w:name w:val="List Paragraph"/>
    <w:basedOn w:val="Normal"/>
    <w:uiPriority w:val="34"/>
    <w:unhideWhenUsed/>
    <w:qFormat/>
    <w:rsid w:val="008461DF"/>
    <w:pPr>
      <w:ind w:left="720"/>
      <w:contextualSpacing/>
    </w:pPr>
  </w:style>
  <w:style w:type="table" w:styleId="TableGrid">
    <w:name w:val="Table Grid"/>
    <w:basedOn w:val="TableNormal"/>
    <w:uiPriority w:val="39"/>
    <w:rsid w:val="00B50D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Microsoft\Templates\Basic%20resume%20(Timeless%20design).dotx" TargetMode="External"/></Relationships>
</file>

<file path=word/theme/theme1.xml><?xml version="1.0" encoding="utf-8"?>
<a:theme xmlns:a="http://schemas.openxmlformats.org/drawingml/2006/main" name="Resume Timeless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 (Timeless design)</Template>
  <TotalTime>1</TotalTime>
  <Pages>4</Pages>
  <Words>931</Words>
  <Characters>5307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account</cp:lastModifiedBy>
  <cp:revision>2</cp:revision>
  <cp:lastPrinted>2023-02-22T11:03:00Z</cp:lastPrinted>
  <dcterms:created xsi:type="dcterms:W3CDTF">2023-05-19T19:38:00Z</dcterms:created>
  <dcterms:modified xsi:type="dcterms:W3CDTF">2023-05-19T19:38:00Z</dcterms:modified>
</cp:coreProperties>
</file>